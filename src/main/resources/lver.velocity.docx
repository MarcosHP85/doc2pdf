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0F2" w:rsidRDefault="00A240F2" w:rsidP="00FB6DC5">
      <w:pPr>
        <w:pStyle w:val="Ttulo9"/>
        <w:spacing w:after="80"/>
        <w:rPr>
          <w:rFonts w:cs="Arial"/>
          <w:lang w:val="es-MX"/>
        </w:rPr>
      </w:pPr>
      <w:r w:rsidRPr="002A1182">
        <w:rPr>
          <w:rFonts w:cs="Arial"/>
          <w:lang w:val="es-MX"/>
        </w:rPr>
        <w:t>Lista de Veri</w:t>
      </w:r>
      <w:r w:rsidR="00E04416">
        <w:rPr>
          <w:rFonts w:cs="Arial"/>
          <w:lang w:val="es-MX"/>
        </w:rPr>
        <w:t>ficación</w:t>
      </w:r>
    </w:p>
    <w:tbl>
      <w:tblPr>
        <w:tblW w:w="9923" w:type="dxa"/>
        <w:tblInd w:w="5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3256"/>
        <w:gridCol w:w="1278"/>
        <w:gridCol w:w="1414"/>
        <w:gridCol w:w="1276"/>
        <w:gridCol w:w="708"/>
        <w:gridCol w:w="291"/>
        <w:gridCol w:w="1700"/>
      </w:tblGrid>
      <w:tr w:rsidR="00FB6DC5" w:rsidRPr="002A1182" w:rsidTr="006B772A">
        <w:trPr>
          <w:cantSplit/>
          <w:trHeight w:val="189"/>
        </w:trPr>
        <w:tc>
          <w:tcPr>
            <w:tcW w:w="3258" w:type="dxa"/>
            <w:tcBorders>
              <w:bottom w:val="nil"/>
            </w:tcBorders>
            <w:shd w:val="clear" w:color="auto" w:fill="E6E6E6"/>
            <w:vAlign w:val="center"/>
          </w:tcPr>
          <w:p w:rsidR="00FB6DC5" w:rsidRPr="00C510E4" w:rsidRDefault="00FB6DC5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"#if ($ot.plantaOt == '2000') AKZ#else KKS#end"  \* MERGEFORMAT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«#if ($ot.plantaOt == '2000') AKZ#else KK»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:</w:t>
            </w:r>
          </w:p>
        </w:tc>
        <w:tc>
          <w:tcPr>
            <w:tcW w:w="3969" w:type="dxa"/>
            <w:gridSpan w:val="3"/>
            <w:vMerge w:val="restart"/>
            <w:shd w:val="clear" w:color="auto" w:fill="auto"/>
            <w:vAlign w:val="center"/>
          </w:tcPr>
          <w:p w:rsidR="00FB6DC5" w:rsidRPr="00FB5481" w:rsidRDefault="00FB6DC5" w:rsidP="00E506EE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Ubicación:  </w:t>
            </w:r>
          </w:p>
        </w:tc>
        <w:tc>
          <w:tcPr>
            <w:tcW w:w="708" w:type="dxa"/>
            <w:vMerge w:val="restart"/>
            <w:tcBorders>
              <w:right w:val="nil"/>
            </w:tcBorders>
            <w:shd w:val="clear" w:color="auto" w:fill="E6E6E6"/>
            <w:tcMar>
              <w:right w:w="28" w:type="dxa"/>
            </w:tcMar>
            <w:vAlign w:val="center"/>
          </w:tcPr>
          <w:p w:rsidR="00FB6DC5" w:rsidRPr="00FB5481" w:rsidRDefault="00FB6DC5" w:rsidP="00FB6DC5">
            <w:pPr>
              <w:ind w:left="-113" w:right="-113"/>
              <w:jc w:val="center"/>
              <w:rPr>
                <w:rFonts w:ascii="Arial" w:hAnsi="Arial" w:cs="Arial"/>
                <w:bCs/>
                <w:sz w:val="18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8"/>
                <w:lang w:val="es-MX"/>
              </w:rPr>
              <w:t>OT N°</w:t>
            </w:r>
            <w:r w:rsidRPr="00FB5481">
              <w:rPr>
                <w:rFonts w:ascii="Arial" w:hAnsi="Arial" w:cs="Arial"/>
                <w:bCs/>
                <w:sz w:val="18"/>
                <w:lang w:val="es-MX"/>
              </w:rPr>
              <w:t>:</w:t>
            </w:r>
          </w:p>
        </w:tc>
        <w:tc>
          <w:tcPr>
            <w:tcW w:w="1992" w:type="dxa"/>
            <w:gridSpan w:val="2"/>
            <w:vMerge w:val="restart"/>
            <w:tcBorders>
              <w:left w:val="nil"/>
            </w:tcBorders>
            <w:shd w:val="clear" w:color="auto" w:fill="E6E6E6"/>
            <w:vAlign w:val="center"/>
          </w:tcPr>
          <w:p w:rsidR="00FB6DC5" w:rsidRPr="00302D76" w:rsidRDefault="00FB6DC5" w:rsidP="00E40AEA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instrText xml:space="preserve"> MERGEFIELD  $ot.numOt  \* MERGEFORMAT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32"/>
                <w:szCs w:val="32"/>
                <w:lang w:val="es-MX"/>
              </w:rPr>
              <w:t>«$ot.numOt»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end"/>
            </w:r>
          </w:p>
        </w:tc>
      </w:tr>
      <w:tr w:rsidR="00FB6DC5" w:rsidRPr="002A1182" w:rsidTr="006B772A">
        <w:trPr>
          <w:cantSplit/>
          <w:trHeight w:val="460"/>
        </w:trPr>
        <w:tc>
          <w:tcPr>
            <w:tcW w:w="3258" w:type="dxa"/>
            <w:vMerge w:val="restart"/>
            <w:tcBorders>
              <w:top w:val="nil"/>
            </w:tcBorders>
            <w:shd w:val="clear" w:color="auto" w:fill="E6E6E6"/>
            <w:vAlign w:val="center"/>
          </w:tcPr>
          <w:p w:rsidR="00FB6DC5" w:rsidRPr="00410B4F" w:rsidRDefault="00FB6DC5" w:rsidP="006B772A">
            <w:pPr>
              <w:ind w:right="-113"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instrText xml:space="preserve"> MERGEFIELD  $ot.componente.mchCode  \* MERGEFORMAT </w:instrText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40"/>
                <w:szCs w:val="40"/>
                <w:lang w:val="es-MX"/>
              </w:rPr>
              <w:t>«$ot.componente.mchCode»</w:t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end"/>
            </w:r>
          </w:p>
        </w:tc>
        <w:tc>
          <w:tcPr>
            <w:tcW w:w="3969" w:type="dxa"/>
            <w:gridSpan w:val="3"/>
            <w:vMerge/>
            <w:shd w:val="clear" w:color="auto" w:fill="auto"/>
            <w:vAlign w:val="center"/>
          </w:tcPr>
          <w:p w:rsidR="00FB6DC5" w:rsidRPr="00183FD1" w:rsidRDefault="00FB6DC5" w:rsidP="00377745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708" w:type="dxa"/>
            <w:vMerge/>
            <w:tcBorders>
              <w:right w:val="nil"/>
            </w:tcBorders>
            <w:shd w:val="clear" w:color="auto" w:fill="E6E6E6"/>
            <w:vAlign w:val="center"/>
          </w:tcPr>
          <w:p w:rsidR="00FB6DC5" w:rsidRPr="002A1182" w:rsidRDefault="00FB6DC5" w:rsidP="00377745">
            <w:pPr>
              <w:ind w:left="-113" w:right="-113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1992" w:type="dxa"/>
            <w:gridSpan w:val="2"/>
            <w:vMerge/>
            <w:tcBorders>
              <w:left w:val="nil"/>
            </w:tcBorders>
            <w:shd w:val="clear" w:color="auto" w:fill="E6E6E6"/>
            <w:vAlign w:val="center"/>
          </w:tcPr>
          <w:p w:rsidR="00FB6DC5" w:rsidRDefault="00FB6DC5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s-MX"/>
              </w:rPr>
            </w:pPr>
          </w:p>
        </w:tc>
      </w:tr>
      <w:tr w:rsidR="00D47119" w:rsidRPr="002A1182" w:rsidTr="006B772A">
        <w:trPr>
          <w:cantSplit/>
          <w:trHeight w:hRule="exact" w:val="227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  <w:vAlign w:val="center"/>
          </w:tcPr>
          <w:p w:rsidR="00D47119" w:rsidRPr="002A1182" w:rsidRDefault="00D47119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4"/>
                <w:szCs w:val="4"/>
                <w:lang w:val="es-MX"/>
              </w:rPr>
            </w:pPr>
          </w:p>
        </w:tc>
        <w:tc>
          <w:tcPr>
            <w:tcW w:w="1278" w:type="dxa"/>
            <w:tcBorders>
              <w:bottom w:val="nil"/>
            </w:tcBorders>
            <w:shd w:val="clear" w:color="auto" w:fill="FFFFFF"/>
            <w:tcMar>
              <w:left w:w="142" w:type="dxa"/>
            </w:tcMar>
          </w:tcPr>
          <w:p w:rsidR="00D47119" w:rsidRPr="002A1182" w:rsidRDefault="00D47119" w:rsidP="00377745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Planta:</w:t>
            </w:r>
          </w:p>
        </w:tc>
        <w:tc>
          <w:tcPr>
            <w:tcW w:w="1415" w:type="dxa"/>
            <w:tcBorders>
              <w:bottom w:val="nil"/>
            </w:tcBorders>
            <w:shd w:val="clear" w:color="auto" w:fill="FFFFFF"/>
            <w:tcMar>
              <w:left w:w="142" w:type="dxa"/>
            </w:tcMar>
          </w:tcPr>
          <w:p w:rsidR="00D47119" w:rsidRPr="002A1182" w:rsidRDefault="00D47119" w:rsidP="00377745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Recinto: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FFFFFF"/>
            <w:tcMar>
              <w:left w:w="142" w:type="dxa"/>
            </w:tcMar>
          </w:tcPr>
          <w:p w:rsidR="00D47119" w:rsidRPr="002A1182" w:rsidRDefault="00D47119" w:rsidP="00377745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Grados:</w:t>
            </w:r>
          </w:p>
        </w:tc>
        <w:tc>
          <w:tcPr>
            <w:tcW w:w="999" w:type="dxa"/>
            <w:gridSpan w:val="2"/>
            <w:tcBorders>
              <w:bottom w:val="single" w:sz="2" w:space="0" w:color="auto"/>
              <w:right w:val="nil"/>
            </w:tcBorders>
            <w:shd w:val="clear" w:color="auto" w:fill="FFFFFF"/>
            <w:vAlign w:val="bottom"/>
          </w:tcPr>
          <w:p w:rsidR="00D47119" w:rsidRPr="002A1182" w:rsidRDefault="00D47119" w:rsidP="006B772A">
            <w:pPr>
              <w:ind w:left="-113" w:right="-113"/>
              <w:jc w:val="center"/>
              <w:rPr>
                <w:rFonts w:ascii="Arial" w:hAnsi="Arial" w:cs="Arial"/>
                <w:bCs/>
                <w:sz w:val="10"/>
                <w:szCs w:val="10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OT MADRE</w:t>
            </w:r>
          </w:p>
        </w:tc>
        <w:tc>
          <w:tcPr>
            <w:tcW w:w="1701" w:type="dxa"/>
            <w:tcBorders>
              <w:left w:val="nil"/>
            </w:tcBorders>
            <w:shd w:val="clear" w:color="auto" w:fill="FFFFFF"/>
            <w:vAlign w:val="center"/>
          </w:tcPr>
          <w:p w:rsidR="00D47119" w:rsidRPr="002A1182" w:rsidRDefault="00D47119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5259AD" w:rsidRPr="002A1182" w:rsidTr="006B772A">
        <w:trPr>
          <w:cantSplit/>
          <w:trHeight w:val="213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</w:tcPr>
          <w:p w:rsidR="005259AD" w:rsidRPr="002A1182" w:rsidRDefault="005259AD" w:rsidP="00377745">
            <w:pPr>
              <w:ind w:left="-113" w:right="-113"/>
              <w:jc w:val="center"/>
              <w:rPr>
                <w:rFonts w:ascii="Arial" w:hAnsi="Arial" w:cs="Arial"/>
                <w:sz w:val="32"/>
                <w:szCs w:val="32"/>
                <w:lang w:val="es-MX"/>
              </w:rPr>
            </w:pPr>
          </w:p>
        </w:tc>
        <w:tc>
          <w:tcPr>
            <w:tcW w:w="1278" w:type="dxa"/>
            <w:tcBorders>
              <w:top w:val="nil"/>
            </w:tcBorders>
            <w:shd w:val="clear" w:color="auto" w:fill="FFFFFF"/>
          </w:tcPr>
          <w:p w:rsidR="005259AD" w:rsidRPr="002D667D" w:rsidRDefault="00E12E89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</w:pPr>
            <w:r w:rsidRPr="00FF4BE2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fldChar w:fldCharType="begin"/>
            </w:r>
            <w:r w:rsidRPr="00FF4BE2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instrText xml:space="preserve"> MERGEFIELD  $ot.plantaOt  \* MERGEFORMAT </w:instrText>
            </w:r>
            <w:r w:rsidRPr="00FF4BE2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fldChar w:fldCharType="separate"/>
            </w:r>
            <w:r w:rsidRPr="00FF4BE2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«$ot.plantaOt»</w:t>
            </w:r>
            <w:r w:rsidRPr="00FF4BE2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415" w:type="dxa"/>
            <w:tcBorders>
              <w:top w:val="nil"/>
            </w:tcBorders>
            <w:shd w:val="clear" w:color="auto" w:fill="FFFFFF"/>
          </w:tcPr>
          <w:p w:rsidR="005259AD" w:rsidRPr="00525740" w:rsidRDefault="00FF4BE2" w:rsidP="00FB5481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$ot.componente.mchPos  \* MERGEFORMAT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«$ot.componente.mchPos»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  <w:r w:rsid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 w:rsid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"#if ($ot.componente.mchLoc)  / $ot.componente.mchLoc#end"  \* MERGEFORMAT </w:instrText>
            </w:r>
            <w:r w:rsid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 w:rsidR="00FB5481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«#if ($ot.componente.mchLoc)  / $ot.compo»</w:t>
            </w:r>
            <w:r w:rsid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</w:tcPr>
          <w:p w:rsidR="005259AD" w:rsidRPr="002A1182" w:rsidRDefault="005259AD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999" w:type="dxa"/>
            <w:gridSpan w:val="2"/>
            <w:vMerge w:val="restart"/>
            <w:tcBorders>
              <w:right w:val="nil"/>
            </w:tcBorders>
            <w:shd w:val="clear" w:color="auto" w:fill="FFFFFF"/>
            <w:vAlign w:val="center"/>
          </w:tcPr>
          <w:p w:rsidR="005259AD" w:rsidRPr="00F17ACA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Año/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Sem</w:t>
            </w:r>
            <w:proofErr w:type="spellEnd"/>
          </w:p>
        </w:tc>
        <w:tc>
          <w:tcPr>
            <w:tcW w:w="1701" w:type="dxa"/>
            <w:vMerge w:val="restart"/>
            <w:tcBorders>
              <w:left w:val="nil"/>
            </w:tcBorders>
            <w:shd w:val="clear" w:color="auto" w:fill="FFFFFF"/>
            <w:vAlign w:val="center"/>
          </w:tcPr>
          <w:p w:rsidR="005259AD" w:rsidRPr="005259AD" w:rsidRDefault="00FB6DC5" w:rsidP="00FB6DC5">
            <w:pPr>
              <w:jc w:val="center"/>
              <w:rPr>
                <w:rFonts w:ascii="Arial" w:hAnsi="Arial" w:cs="Arial"/>
                <w:b/>
                <w:bCs/>
                <w:sz w:val="32"/>
                <w:lang w:val="es-MX"/>
              </w:rPr>
            </w:pP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instrText xml:space="preserve"> MERGEFIELD  $ot.semana  \* MERGEFORMAT </w:instrText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32"/>
                <w:lang w:val="es-MX"/>
              </w:rPr>
              <w:t>«$ot.semana»</w:t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end"/>
            </w:r>
          </w:p>
        </w:tc>
      </w:tr>
      <w:tr w:rsidR="005259AD" w:rsidRPr="002A1182" w:rsidTr="006B772A">
        <w:trPr>
          <w:cantSplit/>
          <w:trHeight w:val="317"/>
        </w:trPr>
        <w:tc>
          <w:tcPr>
            <w:tcW w:w="3258" w:type="dxa"/>
            <w:tcBorders>
              <w:bottom w:val="nil"/>
            </w:tcBorders>
            <w:shd w:val="clear" w:color="auto" w:fill="auto"/>
            <w:vAlign w:val="center"/>
          </w:tcPr>
          <w:p w:rsidR="005259AD" w:rsidRPr="009E73E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9E73E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Estado de Planta:</w:t>
            </w:r>
          </w:p>
        </w:tc>
        <w:tc>
          <w:tcPr>
            <w:tcW w:w="269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5259AD" w:rsidRPr="009E73E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9E73E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Tipo de Mantenimiento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vAlign w:val="center"/>
          </w:tcPr>
          <w:p w:rsidR="005259AD" w:rsidRPr="009E73E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Sector</w:t>
            </w:r>
          </w:p>
        </w:tc>
        <w:tc>
          <w:tcPr>
            <w:tcW w:w="999" w:type="dxa"/>
            <w:gridSpan w:val="2"/>
            <w:vMerge/>
            <w:tcBorders>
              <w:right w:val="nil"/>
            </w:tcBorders>
            <w:shd w:val="clear" w:color="auto" w:fill="auto"/>
            <w:vAlign w:val="center"/>
          </w:tcPr>
          <w:p w:rsidR="005259AD" w:rsidRPr="002A118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259AD" w:rsidRPr="002A1182" w:rsidRDefault="005259AD" w:rsidP="00377745">
            <w:pPr>
              <w:ind w:lef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6A1354" w:rsidRPr="002A1182" w:rsidTr="006B772A">
        <w:trPr>
          <w:cantSplit/>
          <w:trHeight w:val="188"/>
        </w:trPr>
        <w:tc>
          <w:tcPr>
            <w:tcW w:w="3258" w:type="dxa"/>
            <w:tcBorders>
              <w:top w:val="nil"/>
            </w:tcBorders>
            <w:shd w:val="clear" w:color="auto" w:fill="FFFFFF"/>
            <w:vAlign w:val="center"/>
          </w:tcPr>
          <w:p w:rsidR="006A1354" w:rsidRPr="00FB5481" w:rsidRDefault="009B64CA" w:rsidP="006B772A">
            <w:pPr>
              <w:ind w:right="-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MERGEFIELD  "#if ($ot.prioridad == 'C' || $ot.prioridad == 'B') Parada Programada#else Servicio Normal#end"  \* MERGEFORMAT </w:instrTex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«#if ($ot.prioridad == 'C' || $ot.priorid»</w: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693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:rsidR="006A1354" w:rsidRPr="00931075" w:rsidRDefault="00102328" w:rsidP="00377745">
            <w:pPr>
              <w:ind w:left="-113" w:right="-113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MERGEFIELD  "#if ($ot.tipoTrabajo == 'PRE') PREVENTIVO#elseif ($ot.tipoTrabajo == 'COR') CORRECTIVO#elseif ($ot.tipoTrabajo == 'ELE') ELECTIVO#elseif ($ot.tipoTrabajo == 'OTR') OTRO#end"  \* MERGEFORMAT </w:instrTex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s-MX"/>
              </w:rPr>
              <w:t>«#if ($ot.tipoTrabajo == 'PRE') PREVENTIV»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:rsidR="006A1354" w:rsidRPr="00302D76" w:rsidRDefault="00FF4BE2" w:rsidP="00377745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lang w:val="es-MX"/>
              </w:rPr>
              <w:instrText xml:space="preserve"> MERGEFIELD  $ot.organizacion.orgCode  \* MERGEFORMAT </w:instrText>
            </w:r>
            <w:r>
              <w:rPr>
                <w:rFonts w:ascii="Arial" w:hAnsi="Arial" w:cs="Arial"/>
                <w:b/>
                <w:bCs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lang w:val="es-MX"/>
              </w:rPr>
              <w:t>«$ot.organizacion.orgCode»</w:t>
            </w:r>
            <w:r>
              <w:rPr>
                <w:rFonts w:ascii="Arial" w:hAnsi="Arial" w:cs="Arial"/>
                <w:b/>
                <w:bCs/>
                <w:lang w:val="es-MX"/>
              </w:rPr>
              <w:fldChar w:fldCharType="end"/>
            </w:r>
          </w:p>
        </w:tc>
        <w:tc>
          <w:tcPr>
            <w:tcW w:w="2700" w:type="dxa"/>
            <w:gridSpan w:val="3"/>
            <w:tcBorders>
              <w:left w:val="nil"/>
              <w:bottom w:val="nil"/>
            </w:tcBorders>
            <w:shd w:val="clear" w:color="auto" w:fill="FFFFFF"/>
            <w:vAlign w:val="center"/>
          </w:tcPr>
          <w:p w:rsidR="006A1354" w:rsidRPr="00FF4BE2" w:rsidRDefault="00FF4BE2" w:rsidP="00FF4BE2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MERGEFIELD  $ot.organizacion.descripcion  \* MERGEFORMAT </w:instrTex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s-MX"/>
              </w:rPr>
              <w:t>«$ot.organizacion.descripcion»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</w:tr>
      <w:tr w:rsidR="006A1354" w:rsidRPr="00FB5481" w:rsidTr="006B772A">
        <w:trPr>
          <w:cantSplit/>
          <w:trHeight w:hRule="exact" w:val="284"/>
        </w:trPr>
        <w:tc>
          <w:tcPr>
            <w:tcW w:w="9927" w:type="dxa"/>
            <w:gridSpan w:val="7"/>
            <w:tcBorders>
              <w:bottom w:val="nil"/>
            </w:tcBorders>
            <w:shd w:val="clear" w:color="auto" w:fill="FFFFFF"/>
            <w:vAlign w:val="center"/>
          </w:tcPr>
          <w:p w:rsidR="006A1354" w:rsidRPr="00FB5481" w:rsidRDefault="006A1354" w:rsidP="00377745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Descripción de la tarea:</w:t>
            </w:r>
          </w:p>
        </w:tc>
      </w:tr>
      <w:tr w:rsidR="006A1354" w:rsidRPr="00FB5481" w:rsidTr="006B772A">
        <w:trPr>
          <w:cantSplit/>
          <w:trHeight w:val="448"/>
        </w:trPr>
        <w:tc>
          <w:tcPr>
            <w:tcW w:w="9927" w:type="dxa"/>
            <w:gridSpan w:val="7"/>
            <w:tcBorders>
              <w:top w:val="nil"/>
            </w:tcBorders>
            <w:shd w:val="clear" w:color="auto" w:fill="FFFFFF"/>
          </w:tcPr>
          <w:p w:rsidR="00255984" w:rsidRPr="00FB5481" w:rsidRDefault="00FF4BE2" w:rsidP="00E506EE">
            <w:pPr>
              <w:rPr>
                <w:rFonts w:ascii="Arial" w:hAnsi="Arial" w:cs="Arial"/>
                <w:sz w:val="16"/>
                <w:szCs w:val="16"/>
              </w:rPr>
            </w:pPr>
            <w:r w:rsidRPr="00FB5481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FB5481">
              <w:rPr>
                <w:rFonts w:ascii="Arial" w:hAnsi="Arial" w:cs="Arial"/>
                <w:sz w:val="16"/>
                <w:szCs w:val="16"/>
              </w:rPr>
              <w:instrText xml:space="preserve"> MERGEFIELD  $ot.directiva  \* MERGEFORMAT </w:instrText>
            </w:r>
            <w:r w:rsidRPr="00FB548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FB5481">
              <w:rPr>
                <w:rFonts w:ascii="Arial" w:hAnsi="Arial" w:cs="Arial"/>
                <w:noProof/>
                <w:sz w:val="16"/>
                <w:szCs w:val="16"/>
              </w:rPr>
              <w:t>«$ot.directiva»</w:t>
            </w:r>
            <w:r w:rsidRPr="00FB5481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FB5481">
              <w:rPr>
                <w:rFonts w:ascii="Arial" w:hAnsi="Arial" w:cs="Arial"/>
                <w:sz w:val="16"/>
                <w:szCs w:val="16"/>
              </w:rPr>
              <w:t xml:space="preserve"> - </w:t>
            </w:r>
            <w:r w:rsidR="00105D09" w:rsidRPr="00FB5481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105D09" w:rsidRPr="00FB5481">
              <w:rPr>
                <w:rFonts w:ascii="Arial" w:hAnsi="Arial" w:cs="Arial"/>
                <w:sz w:val="16"/>
                <w:szCs w:val="16"/>
              </w:rPr>
              <w:instrText xml:space="preserve"> MERGEFIELD  $ot.tarea  \* MERGEFORMAT </w:instrText>
            </w:r>
            <w:r w:rsidR="00105D09" w:rsidRPr="00FB548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05D09" w:rsidRPr="00FB5481">
              <w:rPr>
                <w:rFonts w:ascii="Arial" w:hAnsi="Arial" w:cs="Arial"/>
                <w:noProof/>
                <w:sz w:val="16"/>
                <w:szCs w:val="16"/>
              </w:rPr>
              <w:t>«$ot.tarea»</w:t>
            </w:r>
            <w:r w:rsidR="00105D09" w:rsidRPr="00FB5481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FB5481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FB5481">
              <w:rPr>
                <w:rFonts w:ascii="Arial" w:hAnsi="Arial" w:cs="Arial"/>
                <w:sz w:val="16"/>
                <w:szCs w:val="16"/>
              </w:rPr>
              <w:instrText xml:space="preserve"> MERGEFIELD  $ot.error  \* MERGEFORMAT </w:instrText>
            </w:r>
            <w:r w:rsidRPr="00FB548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FB5481">
              <w:rPr>
                <w:rFonts w:ascii="Arial" w:hAnsi="Arial" w:cs="Arial"/>
                <w:noProof/>
                <w:sz w:val="16"/>
                <w:szCs w:val="16"/>
              </w:rPr>
              <w:t>«$ot.error»</w:t>
            </w:r>
            <w:r w:rsidRPr="00FB548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:rsidR="00240479" w:rsidRPr="00240479" w:rsidRDefault="00240479" w:rsidP="006B772A">
      <w:pPr>
        <w:tabs>
          <w:tab w:val="left" w:pos="2214"/>
        </w:tabs>
        <w:rPr>
          <w:sz w:val="6"/>
          <w:szCs w:val="6"/>
          <w:lang w:val="es-MX"/>
        </w:rPr>
      </w:pP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2"/>
        <w:gridCol w:w="851"/>
        <w:gridCol w:w="567"/>
        <w:gridCol w:w="567"/>
        <w:gridCol w:w="2126"/>
      </w:tblGrid>
      <w:tr w:rsidR="00EE047C" w:rsidRPr="00FB5481" w:rsidTr="006B772A">
        <w:trPr>
          <w:trHeight w:val="150"/>
        </w:trPr>
        <w:tc>
          <w:tcPr>
            <w:tcW w:w="5812" w:type="dxa"/>
            <w:vMerge w:val="restart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1.- Orden de Trabajo</w:t>
            </w:r>
          </w:p>
        </w:tc>
        <w:tc>
          <w:tcPr>
            <w:tcW w:w="851" w:type="dxa"/>
            <w:vMerge w:val="restart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Requiere</w:t>
            </w:r>
          </w:p>
        </w:tc>
        <w:tc>
          <w:tcPr>
            <w:tcW w:w="1134" w:type="dxa"/>
            <w:gridSpan w:val="2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Contiene</w:t>
            </w:r>
          </w:p>
        </w:tc>
        <w:tc>
          <w:tcPr>
            <w:tcW w:w="2126" w:type="dxa"/>
            <w:vMerge w:val="restart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Documento</w:t>
            </w:r>
          </w:p>
        </w:tc>
      </w:tr>
      <w:tr w:rsidR="00EE047C" w:rsidRPr="00FB5481" w:rsidTr="006B772A">
        <w:trPr>
          <w:trHeight w:val="202"/>
        </w:trPr>
        <w:tc>
          <w:tcPr>
            <w:tcW w:w="5812" w:type="dxa"/>
            <w:vMerge/>
            <w:shd w:val="clear" w:color="auto" w:fill="FFFFFF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851" w:type="dxa"/>
            <w:vMerge/>
            <w:shd w:val="clear" w:color="auto" w:fill="FFFFFF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134" w:type="dxa"/>
            <w:gridSpan w:val="2"/>
            <w:shd w:val="clear" w:color="auto" w:fill="F3F3F3"/>
            <w:vAlign w:val="center"/>
          </w:tcPr>
          <w:p w:rsidR="00EE047C" w:rsidRPr="00FB5481" w:rsidRDefault="00A15C8F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proofErr w:type="spellStart"/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Si</w:t>
            </w:r>
            <w:proofErr w:type="spellEnd"/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    </w:t>
            </w:r>
            <w:r w:rsidR="00EE047C"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 No</w:t>
            </w:r>
          </w:p>
        </w:tc>
        <w:tc>
          <w:tcPr>
            <w:tcW w:w="2126" w:type="dxa"/>
            <w:vMerge/>
            <w:shd w:val="clear" w:color="auto" w:fill="E6E6E6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1.1 Orden de Trabajo.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MERGEFIELD  $ot.numOt  \* MERGEFORMAT </w:instrTex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«$ot.numOt»</w: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1.2 Plan de Acción.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begin"/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MERGEFIELD  $ot.numOt  \* MERGEFORMAT </w:instrTex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FB5481"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«$ot.numOt»</w:t>
            </w: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2.- Evaluaciones / Información</w:t>
            </w:r>
          </w:p>
        </w:tc>
        <w:tc>
          <w:tcPr>
            <w:tcW w:w="851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2126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4E0198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4E0198" w:rsidRPr="00FB5481" w:rsidRDefault="004E0198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2.2 Historial de Equipos.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0198" w:rsidRPr="00C417C3" w:rsidRDefault="00C417C3" w:rsidP="00FB6DC5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begin"/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 MERGEFIELD  "#if ($i.historial)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#else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#end"  \* MERGEFORMAT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#if ($i.historial)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#else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#end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4E0198" w:rsidRPr="00C417C3" w:rsidRDefault="00C417C3" w:rsidP="00FB6DC5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begin"/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 MERGEFIELD  "#if ($i.historial)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#else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#end"  \* MERGEFORMAT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#if ($i.historial)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#else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#end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4E0198" w:rsidRPr="00C417C3" w:rsidRDefault="00C417C3" w:rsidP="00FB6DC5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begin"/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 MERGEFIELD  "#if ($i.historial)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#else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#end"  \* MERGEFORMAT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#if ($i.historial)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#else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#end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4E0198" w:rsidRPr="00FB5481" w:rsidRDefault="004E0198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2.3 Experiencia Operativa.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2.4 Listado de Repuestos / Equipo Madre.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2.5 Otros / Informes estudios de especialistas.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D215CF" w:rsidRPr="00FB5481" w:rsidTr="006B772A">
        <w:trPr>
          <w:trHeight w:val="210"/>
        </w:trPr>
        <w:tc>
          <w:tcPr>
            <w:tcW w:w="5812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3.- Procedimientos / Instrucciones / Protocolos</w:t>
            </w:r>
          </w:p>
        </w:tc>
        <w:tc>
          <w:tcPr>
            <w:tcW w:w="851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126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3.1 Procedimientos Anexos.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3.2 Pruebas Repetitivas.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3.3 Formato de Instrucciones Especiales.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3.4 Instrucciones internas de los mantenimientos.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3.5 Protocolos.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4.- Diagramas</w:t>
            </w:r>
          </w:p>
        </w:tc>
        <w:tc>
          <w:tcPr>
            <w:tcW w:w="851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126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4.1 Diagramas Anexos (FLOWSHEET) y otros.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4.2 Fotos del componente.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5.- Documentos</w:t>
            </w:r>
          </w:p>
        </w:tc>
        <w:tc>
          <w:tcPr>
            <w:tcW w:w="851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126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5.1 Planos Mecánicos.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5.2 Planos Eléctricos.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417C3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417C3" w:rsidRPr="00FB5481" w:rsidRDefault="00C417C3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5.3 Planos de Instrumentación y Control.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417C3" w:rsidRPr="00C417C3" w:rsidRDefault="0069344E" w:rsidP="006F21F4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begin"/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 MERGEFIELD  "#if ($i.planos)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#else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#end"  \* MERGEFORMAT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#if ($i.pl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lastRenderedPageBreak/>
              <w:t xml:space="preserve">anos)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#else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#end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417C3" w:rsidRPr="00C417C3" w:rsidRDefault="0069344E" w:rsidP="006F21F4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lastRenderedPageBreak/>
              <w:fldChar w:fldCharType="begin"/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 MERGEFIELD  "#if ($i.planos)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#else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#end"  \* MERGEFORMAT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#if ($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lastRenderedPageBreak/>
              <w:t xml:space="preserve">i.planos)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#else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#end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417C3" w:rsidRPr="00C417C3" w:rsidRDefault="0069344E" w:rsidP="006F21F4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lastRenderedPageBreak/>
              <w:fldChar w:fldCharType="begin"/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 MERGEFIELD  "#if ($i.planos)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#else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#end"  \* MERGEFORMAT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#if ($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lastRenderedPageBreak/>
              <w:t xml:space="preserve">i.planos)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#else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#end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end"/>
            </w:r>
            <w:bookmarkStart w:id="0" w:name="_GoBack"/>
            <w:bookmarkEnd w:id="0"/>
          </w:p>
        </w:tc>
        <w:tc>
          <w:tcPr>
            <w:tcW w:w="2126" w:type="dxa"/>
            <w:shd w:val="clear" w:color="auto" w:fill="FFFFFF"/>
            <w:vAlign w:val="center"/>
          </w:tcPr>
          <w:p w:rsidR="00C417C3" w:rsidRPr="00FB5481" w:rsidRDefault="00C417C3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lastRenderedPageBreak/>
              <w:t>5.4 Plan de Trabajo.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5.5 Manual del Equipo.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417C3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417C3" w:rsidRPr="00FB5481" w:rsidRDefault="00C417C3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5.6 Especificación de Medición.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417C3" w:rsidRPr="00C417C3" w:rsidRDefault="00854003" w:rsidP="006F21F4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begin"/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 MERGEFIELD  "#if ($i.medicion)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#else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 xml:space="preserve">#end"  \* MERGEFORMAT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#if ($i.medicion)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#else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#end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417C3" w:rsidRPr="00C417C3" w:rsidRDefault="00854003" w:rsidP="006F21F4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begin"/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 MERGEFIELD  "#if ($i.medicion)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#else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#end"  \* MERGEFORMAT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#if ($i.medicion)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#else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#end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417C3" w:rsidRPr="00C417C3" w:rsidRDefault="00854003" w:rsidP="006F21F4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begin"/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 MERGEFIELD  "#if ($i.medicion)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#else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 xml:space="preserve">#end"  \* MERGEFORMAT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separate"/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«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#if ($i.medicion)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 xml:space="preserve">#else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#end</w:t>
            </w: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»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417C3" w:rsidRPr="00FB5481" w:rsidRDefault="00C417C3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5.7 Solicitud de Modificaciones Temporales.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5.8 O.P.O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5.9 Manual de Operaciones.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5.10 Modificación a la Instalación.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5.11 Informes  trabajos de Ingeniería.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6.- Otros</w:t>
            </w:r>
          </w:p>
        </w:tc>
        <w:tc>
          <w:tcPr>
            <w:tcW w:w="851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126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Cs/>
                <w:sz w:val="16"/>
                <w:szCs w:val="16"/>
                <w:lang w:val="es-MX"/>
              </w:rPr>
              <w:t>6.1 Otros documentos.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EE047C" w:rsidRPr="00FB5481" w:rsidTr="006B772A">
        <w:trPr>
          <w:trHeight w:val="210"/>
        </w:trPr>
        <w:tc>
          <w:tcPr>
            <w:tcW w:w="5812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7.- Formatos</w:t>
            </w:r>
          </w:p>
        </w:tc>
        <w:tc>
          <w:tcPr>
            <w:tcW w:w="851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126" w:type="dxa"/>
            <w:shd w:val="clear" w:color="auto" w:fill="F3F3F3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7.1 Anexo IX.1 PG-06 Comparación de las Áreas de EME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7.2 Anexo IX.2 PG-06 Cartel EME Riesgo Bajo.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7.3 Anexo IX.3 PG-06 Cartel EME Riesgo Alto.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7.4 Anexo IX.4 PG-06 Registro de contabilización de Material.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7.5 Anexo IX.5 PG-06 Cuestionario EME-Reunión Pre Tarea.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7.6 Anexo IX.6 PG-06 Cuestionario EME-Reunión Pos Tarea.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 xml:space="preserve">7.7 Anexo IX.3 PJ-F-02 Planilla de Reunión Pre-Trabajo 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7.8 Anexo IX.5 PJ-F-02 Planilla de Reunión Crítica Post-Trabajo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7.9 Anexo IXI.3 PI-I-33 Planilla Solicitud de Análisis de Elastómero.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7.10 Anexo VIII.9 PP-P-01 Planilla Control Paquete de Trabajo.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6B772A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FB5481" w:rsidRDefault="00CE1D95" w:rsidP="0090285D">
            <w:pPr>
              <w:ind w:left="213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FB5481">
              <w:rPr>
                <w:rFonts w:ascii="Arial" w:hAnsi="Arial" w:cs="Arial"/>
                <w:sz w:val="16"/>
                <w:szCs w:val="16"/>
                <w:lang w:val="es-MX"/>
              </w:rPr>
              <w:t>7.11 Anexo IX.02 PM-T-02 Prueba Post - Mantenimiento.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CE1D95" w:rsidRPr="00FB5481" w:rsidRDefault="00CE1D95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</w:tbl>
    <w:p w:rsidR="008824B0" w:rsidRPr="005C6A43" w:rsidRDefault="008824B0">
      <w:pPr>
        <w:rPr>
          <w:rFonts w:ascii="Arial" w:hAnsi="Arial" w:cs="Arial"/>
          <w:sz w:val="2"/>
          <w:szCs w:val="6"/>
          <w:lang w:val="es-MX"/>
        </w:rPr>
      </w:pPr>
    </w:p>
    <w:sectPr w:rsidR="008824B0" w:rsidRPr="005C6A43" w:rsidSect="006B77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851" w:bottom="1418" w:left="1134" w:header="709" w:footer="36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A0E" w:rsidRDefault="002E5A0E">
      <w:r>
        <w:separator/>
      </w:r>
    </w:p>
  </w:endnote>
  <w:endnote w:type="continuationSeparator" w:id="0">
    <w:p w:rsidR="002E5A0E" w:rsidRDefault="002E5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perOpenFac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F08" w:rsidRDefault="00207F0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9"/>
      <w:gridCol w:w="1771"/>
      <w:gridCol w:w="691"/>
      <w:gridCol w:w="1790"/>
      <w:gridCol w:w="709"/>
      <w:gridCol w:w="1772"/>
      <w:gridCol w:w="691"/>
      <w:gridCol w:w="1790"/>
    </w:tblGrid>
    <w:tr w:rsidR="00537D33" w:rsidTr="0090285D">
      <w:trPr>
        <w:trHeight w:val="225"/>
      </w:trPr>
      <w:tc>
        <w:tcPr>
          <w:tcW w:w="9923" w:type="dxa"/>
          <w:gridSpan w:val="8"/>
          <w:tcBorders>
            <w:bottom w:val="single" w:sz="4" w:space="0" w:color="auto"/>
          </w:tcBorders>
          <w:vAlign w:val="center"/>
        </w:tcPr>
        <w:p w:rsidR="00537D33" w:rsidRDefault="00537D33" w:rsidP="009B64CA">
          <w:pPr>
            <w:jc w:val="center"/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Límite de Vigencia de paquete: </w:t>
          </w:r>
          <w:r w:rsidR="009B64CA">
            <w:rPr>
              <w:rFonts w:ascii="Arial" w:hAnsi="Arial" w:cs="Arial"/>
              <w:b/>
              <w:sz w:val="16"/>
              <w:szCs w:val="16"/>
              <w:lang w:val="es-MX"/>
            </w:rPr>
            <w:fldChar w:fldCharType="begin"/>
          </w:r>
          <w:r w:rsidR="009B64CA">
            <w:rPr>
              <w:rFonts w:ascii="Arial" w:hAnsi="Arial" w:cs="Arial"/>
              <w:b/>
              <w:sz w:val="16"/>
              <w:szCs w:val="16"/>
              <w:lang w:val="es-MX"/>
            </w:rPr>
            <w:instrText xml:space="preserve"> MERGEFIELD  "#if ($ot.prioridad == 'C' || $ot.prioridad == 'B') 9#else 3#end"  \* MERGEFORMAT </w:instrText>
          </w:r>
          <w:r w:rsidR="009B64CA">
            <w:rPr>
              <w:rFonts w:ascii="Arial" w:hAnsi="Arial" w:cs="Arial"/>
              <w:b/>
              <w:sz w:val="16"/>
              <w:szCs w:val="16"/>
              <w:lang w:val="es-MX"/>
            </w:rPr>
            <w:fldChar w:fldCharType="separate"/>
          </w:r>
          <w:r w:rsidR="00FB5481">
            <w:rPr>
              <w:rFonts w:ascii="Arial" w:hAnsi="Arial" w:cs="Arial"/>
              <w:b/>
              <w:noProof/>
              <w:sz w:val="16"/>
              <w:szCs w:val="16"/>
              <w:lang w:val="es-MX"/>
            </w:rPr>
            <w:t>«#if ($ot.prioridad == 'C' || $ot.priorid»</w:t>
          </w:r>
          <w:r w:rsidR="009B64CA">
            <w:rPr>
              <w:rFonts w:ascii="Arial" w:hAnsi="Arial" w:cs="Arial"/>
              <w:b/>
              <w:sz w:val="16"/>
              <w:szCs w:val="16"/>
              <w:lang w:val="es-MX"/>
            </w:rPr>
            <w:fldChar w:fldCharType="end"/>
          </w: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 meses a partir de la firma del Jefe de Planificación</w:t>
          </w:r>
        </w:p>
      </w:tc>
    </w:tr>
    <w:tr w:rsidR="00537D33" w:rsidRPr="00FB5481" w:rsidTr="0090285D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622"/>
      </w:trPr>
      <w:tc>
        <w:tcPr>
          <w:tcW w:w="2480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proofErr w:type="spellStart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EsPla</w:t>
          </w:r>
          <w:proofErr w:type="spellEnd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:</w:t>
          </w:r>
        </w:p>
        <w:p w:rsidR="008A18FA" w:rsidRDefault="00851710" w:rsidP="0090285D">
          <w:pPr>
            <w:pStyle w:val="Encabezado"/>
            <w:ind w:left="142"/>
            <w:rPr>
              <w:rFonts w:ascii="Arial" w:hAnsi="Arial" w:cs="Arial"/>
              <w:bCs/>
              <w:sz w:val="16"/>
              <w:szCs w:val="16"/>
              <w:lang w:val="es-MX"/>
            </w:rPr>
          </w:pP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begin"/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instrText xml:space="preserve"> MERGEFIELD  $user.apellido  \* MERGEFORMAT </w:instrTex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bCs/>
              <w:noProof/>
              <w:sz w:val="16"/>
              <w:szCs w:val="16"/>
              <w:lang w:val="es-MX"/>
            </w:rPr>
            <w:t>«$user.apellido»</w: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end"/>
          </w:r>
          <w:r w:rsidR="00207F08">
            <w:rPr>
              <w:rFonts w:ascii="Arial" w:hAnsi="Arial" w:cs="Arial"/>
              <w:bCs/>
              <w:sz w:val="16"/>
              <w:szCs w:val="16"/>
              <w:lang w:val="es-MX"/>
            </w:rPr>
            <w:t>,</w:t>
          </w:r>
        </w:p>
        <w:p w:rsidR="00207F08" w:rsidRPr="00FB5481" w:rsidRDefault="00207F08" w:rsidP="0090285D">
          <w:pPr>
            <w:pStyle w:val="Encabezado"/>
            <w:ind w:left="142"/>
            <w:rPr>
              <w:rFonts w:ascii="Arial" w:hAnsi="Arial" w:cs="Arial"/>
              <w:bCs/>
              <w:sz w:val="16"/>
              <w:szCs w:val="16"/>
              <w:lang w:val="es-MX"/>
            </w:rPr>
          </w:pP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begin"/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instrText xml:space="preserve"> MERGEFIELD  $user.nombre  \* MERGEFORMAT </w:instrTex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bCs/>
              <w:noProof/>
              <w:sz w:val="16"/>
              <w:szCs w:val="16"/>
              <w:lang w:val="es-MX"/>
            </w:rPr>
            <w:t>«$user.nombre»</w:t>
          </w:r>
          <w:r>
            <w:rPr>
              <w:rFonts w:ascii="Arial" w:hAnsi="Arial" w:cs="Arial"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 xml:space="preserve">Vº Bº </w:t>
          </w:r>
          <w:proofErr w:type="spellStart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SuPla</w:t>
          </w:r>
          <w:proofErr w:type="spellEnd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 xml:space="preserve">: </w:t>
          </w:r>
        </w:p>
        <w:p w:rsidR="00537D33" w:rsidRPr="00FB5481" w:rsidRDefault="00537D33" w:rsidP="0090285D">
          <w:pPr>
            <w:ind w:left="72"/>
            <w:rPr>
              <w:rFonts w:ascii="Arial" w:hAnsi="Arial" w:cs="Arial"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>Bravo</w:t>
          </w:r>
          <w:r w:rsidR="007450A3" w:rsidRPr="00FB5481">
            <w:rPr>
              <w:rFonts w:ascii="Arial" w:hAnsi="Arial" w:cs="Arial"/>
              <w:sz w:val="16"/>
              <w:szCs w:val="16"/>
              <w:lang w:val="es-MX"/>
            </w:rPr>
            <w:t>,</w:t>
          </w:r>
        </w:p>
        <w:p w:rsidR="00537D33" w:rsidRPr="00FB5481" w:rsidRDefault="00537D33" w:rsidP="0090285D">
          <w:pPr>
            <w:ind w:left="72"/>
            <w:rPr>
              <w:rFonts w:ascii="Arial" w:hAnsi="Arial" w:cs="Arial"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>Hugo</w:t>
          </w:r>
        </w:p>
        <w:p w:rsidR="00537D33" w:rsidRPr="00FB5481" w:rsidRDefault="00537D33" w:rsidP="004D2DD3">
          <w:pPr>
            <w:rPr>
              <w:rFonts w:ascii="Arial" w:hAnsi="Arial" w:cs="Arial"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>:</w:t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Pr="00FB5481" w:rsidRDefault="00537D33" w:rsidP="007450A3">
          <w:pPr>
            <w:pStyle w:val="Encabezado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 xml:space="preserve">Vº Bº </w:t>
          </w:r>
          <w:proofErr w:type="spellStart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JePla</w:t>
          </w:r>
          <w:proofErr w:type="spellEnd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:</w:t>
          </w:r>
        </w:p>
        <w:p w:rsidR="007450A3" w:rsidRPr="00FB5481" w:rsidRDefault="009B64CA" w:rsidP="0090285D">
          <w:pPr>
            <w:ind w:left="142"/>
            <w:rPr>
              <w:rFonts w:ascii="Arial" w:hAnsi="Arial" w:cs="Arial"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instrText xml:space="preserve"> MERGEFIELD  "#if ($ot.prioridad == 'C' || $ot.prioridad == 'B') Rodriguez#else Torres#end"  \* MERGEFORMAT </w:instrTex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separate"/>
          </w:r>
          <w:r w:rsidR="00FB5481">
            <w:rPr>
              <w:rFonts w:ascii="Arial" w:hAnsi="Arial" w:cs="Arial"/>
              <w:noProof/>
              <w:sz w:val="16"/>
              <w:szCs w:val="16"/>
              <w:lang w:val="es-MX"/>
            </w:rPr>
            <w:t>«#if ($ot.prioridad == 'C' || $ot.priorid»</w: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end"/>
          </w:r>
          <w:r w:rsidR="007450A3" w:rsidRPr="00FB5481">
            <w:rPr>
              <w:rFonts w:ascii="Arial" w:hAnsi="Arial" w:cs="Arial"/>
              <w:sz w:val="16"/>
              <w:szCs w:val="16"/>
              <w:lang w:val="es-MX"/>
            </w:rPr>
            <w:t>,</w:t>
          </w:r>
        </w:p>
        <w:p w:rsidR="007450A3" w:rsidRPr="00FB5481" w:rsidRDefault="009B64CA" w:rsidP="0090285D">
          <w:pPr>
            <w:pStyle w:val="Encabezado"/>
            <w:ind w:left="142"/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instrText xml:space="preserve"> MERGEFIELD  "#if ($ot.prioridad == 'C' || $ot.prioridad == 'B') David#else Guillermo#end"  \* MERGEFORMAT </w:instrTex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separate"/>
          </w:r>
          <w:r w:rsidR="00FB5481">
            <w:rPr>
              <w:rFonts w:ascii="Arial" w:hAnsi="Arial" w:cs="Arial"/>
              <w:noProof/>
              <w:sz w:val="16"/>
              <w:szCs w:val="16"/>
              <w:lang w:val="es-MX"/>
            </w:rPr>
            <w:t>«#if ($ot.prioridad == 'C' || $ot.priorid»</w: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end"/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Vº Bº  Sector Ejecutor:</w:t>
          </w:r>
        </w:p>
        <w:p w:rsidR="00537D33" w:rsidRPr="00FB5481" w:rsidRDefault="00537D33" w:rsidP="004D2DD3">
          <w:pPr>
            <w:rPr>
              <w:rFonts w:ascii="Arial" w:hAnsi="Arial" w:cs="Arial"/>
              <w:sz w:val="16"/>
              <w:szCs w:val="16"/>
              <w:lang w:val="es-MX"/>
            </w:rPr>
          </w:pPr>
        </w:p>
        <w:p w:rsidR="00537D33" w:rsidRPr="00FB5481" w:rsidRDefault="00537D33" w:rsidP="004D2DD3">
          <w:pPr>
            <w:rPr>
              <w:rFonts w:ascii="Arial" w:hAnsi="Arial" w:cs="Arial"/>
              <w:bCs/>
              <w:sz w:val="16"/>
              <w:szCs w:val="16"/>
              <w:lang w:val="es-MX"/>
            </w:rPr>
          </w:pPr>
        </w:p>
      </w:tc>
    </w:tr>
    <w:tr w:rsidR="00537D33" w:rsidRPr="00FB5481" w:rsidTr="0090285D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284"/>
      </w:trPr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71" w:type="dxa"/>
          <w:tcBorders>
            <w:top w:val="nil"/>
            <w:left w:val="nil"/>
          </w:tcBorders>
          <w:shd w:val="clear" w:color="auto" w:fill="FFFFFF"/>
        </w:tcPr>
        <w:p w:rsidR="00537D33" w:rsidRPr="00FB5481" w:rsidRDefault="0090285D" w:rsidP="004D2DD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69344E">
            <w:rPr>
              <w:rFonts w:ascii="Arial" w:hAnsi="Arial" w:cs="Arial"/>
              <w:b/>
              <w:bCs/>
              <w:noProof/>
              <w:sz w:val="16"/>
              <w:szCs w:val="16"/>
              <w:lang w:val="es-MX"/>
            </w:rPr>
            <w:t>11/04/2018</w: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537D33" w:rsidRPr="00FB5481" w:rsidRDefault="0090285D" w:rsidP="004D2DD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69344E">
            <w:rPr>
              <w:rFonts w:ascii="Arial" w:hAnsi="Arial" w:cs="Arial"/>
              <w:b/>
              <w:bCs/>
              <w:noProof/>
              <w:sz w:val="16"/>
              <w:szCs w:val="16"/>
              <w:lang w:val="es-MX"/>
            </w:rPr>
            <w:t>11/04/2018</w: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72" w:type="dxa"/>
          <w:tcBorders>
            <w:top w:val="nil"/>
            <w:left w:val="nil"/>
          </w:tcBorders>
          <w:shd w:val="clear" w:color="auto" w:fill="FFFFFF"/>
        </w:tcPr>
        <w:p w:rsidR="00537D33" w:rsidRPr="00FB5481" w:rsidRDefault="0090285D" w:rsidP="004D2DD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69344E">
            <w:rPr>
              <w:rFonts w:ascii="Arial" w:hAnsi="Arial" w:cs="Arial"/>
              <w:b/>
              <w:bCs/>
              <w:noProof/>
              <w:sz w:val="16"/>
              <w:szCs w:val="16"/>
              <w:lang w:val="es-MX"/>
            </w:rPr>
            <w:t>11/04/2018</w: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537D33" w:rsidRPr="00FB5481" w:rsidRDefault="00537D33" w:rsidP="004D2DD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537D33" w:rsidRPr="00FB5481" w:rsidRDefault="00537D33" w:rsidP="004D2DD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</w:p>
      </w:tc>
    </w:tr>
  </w:tbl>
  <w:p w:rsidR="00537D33" w:rsidRDefault="00537D3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F08" w:rsidRDefault="00207F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A0E" w:rsidRDefault="002E5A0E">
      <w:r>
        <w:separator/>
      </w:r>
    </w:p>
  </w:footnote>
  <w:footnote w:type="continuationSeparator" w:id="0">
    <w:p w:rsidR="002E5A0E" w:rsidRDefault="002E5A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F08" w:rsidRDefault="00207F0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57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68"/>
      <w:gridCol w:w="5954"/>
      <w:gridCol w:w="1701"/>
    </w:tblGrid>
    <w:tr w:rsidR="00537D33" w:rsidTr="006B772A">
      <w:tc>
        <w:tcPr>
          <w:tcW w:w="2268" w:type="dxa"/>
          <w:tcBorders>
            <w:top w:val="double" w:sz="6" w:space="0" w:color="auto"/>
            <w:bottom w:val="double" w:sz="6" w:space="0" w:color="auto"/>
            <w:right w:val="single" w:sz="6" w:space="0" w:color="auto"/>
          </w:tcBorders>
        </w:tcPr>
        <w:p w:rsidR="00537D33" w:rsidRDefault="00537D33" w:rsidP="0001589A">
          <w:pPr>
            <w:rPr>
              <w:rFonts w:ascii="CasperOpenFace" w:hAnsi="CasperOpenFace"/>
              <w:sz w:val="56"/>
            </w:rPr>
          </w:pPr>
          <w:r>
            <w:rPr>
              <w:rFonts w:ascii="CasperOpenFace" w:hAnsi="CasperOpenFace"/>
              <w:noProof/>
              <w:sz w:val="56"/>
              <w:lang w:val="es-AR" w:eastAsia="es-AR"/>
            </w:rPr>
            <w:drawing>
              <wp:anchor distT="0" distB="0" distL="114300" distR="114300" simplePos="0" relativeHeight="251657728" behindDoc="0" locked="0" layoutInCell="1" allowOverlap="1" wp14:anchorId="5569ED9E" wp14:editId="5BCD9AB1">
                <wp:simplePos x="0" y="0"/>
                <wp:positionH relativeFrom="column">
                  <wp:posOffset>88900</wp:posOffset>
                </wp:positionH>
                <wp:positionV relativeFrom="paragraph">
                  <wp:posOffset>46990</wp:posOffset>
                </wp:positionV>
                <wp:extent cx="1000125" cy="501650"/>
                <wp:effectExtent l="0" t="0" r="9525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50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sperOpenFace" w:hAnsi="CasperOpenFace"/>
              <w:sz w:val="56"/>
            </w:rPr>
            <w:br w:type="page"/>
          </w:r>
        </w:p>
        <w:p w:rsidR="00537D33" w:rsidRDefault="00537D33" w:rsidP="0001589A"/>
        <w:p w:rsidR="00537D33" w:rsidRDefault="00537D33" w:rsidP="0001589A">
          <w:pPr>
            <w:jc w:val="center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sz w:val="16"/>
              <w:lang w:val="en-US"/>
            </w:rPr>
            <w:t xml:space="preserve">Central Nuclear </w:t>
          </w:r>
          <w:proofErr w:type="spellStart"/>
          <w:r>
            <w:rPr>
              <w:rFonts w:ascii="Arial" w:hAnsi="Arial" w:cs="Arial"/>
              <w:sz w:val="16"/>
              <w:lang w:val="en-US"/>
            </w:rPr>
            <w:t>Atucha</w:t>
          </w:r>
          <w:proofErr w:type="spellEnd"/>
          <w:r>
            <w:rPr>
              <w:rFonts w:ascii="Arial" w:hAnsi="Arial" w:cs="Arial"/>
              <w:sz w:val="16"/>
              <w:lang w:val="en-US"/>
            </w:rPr>
            <w:t xml:space="preserve"> I y II</w:t>
          </w:r>
        </w:p>
      </w:tc>
      <w:tc>
        <w:tcPr>
          <w:tcW w:w="595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single" w:sz="6" w:space="0" w:color="auto"/>
          </w:tcBorders>
        </w:tcPr>
        <w:p w:rsidR="00537D33" w:rsidRPr="0090285D" w:rsidRDefault="00537D33" w:rsidP="0001589A">
          <w:pPr>
            <w:jc w:val="center"/>
            <w:rPr>
              <w:rFonts w:ascii="Arial" w:hAnsi="Arial"/>
              <w:b/>
              <w:i/>
              <w:sz w:val="12"/>
            </w:rPr>
          </w:pPr>
        </w:p>
        <w:p w:rsidR="00537D33" w:rsidRDefault="00537D33" w:rsidP="00A240F2">
          <w:pPr>
            <w:jc w:val="center"/>
            <w:rPr>
              <w:rFonts w:ascii="Arial" w:hAnsi="Arial"/>
              <w:i/>
              <w:sz w:val="28"/>
            </w:rPr>
          </w:pPr>
          <w:r>
            <w:rPr>
              <w:rFonts w:ascii="Arial" w:hAnsi="Arial"/>
              <w:b/>
              <w:i/>
              <w:sz w:val="28"/>
            </w:rPr>
            <w:t>NUCLEOELECTRICA ARGENTINA S.A.</w:t>
          </w:r>
        </w:p>
        <w:p w:rsidR="00537D33" w:rsidRPr="00A240F2" w:rsidRDefault="00537D33" w:rsidP="00A240F2">
          <w:pPr>
            <w:rPr>
              <w:rFonts w:ascii="Arial" w:hAnsi="Arial"/>
              <w:sz w:val="2"/>
              <w:szCs w:val="2"/>
            </w:rPr>
          </w:pPr>
        </w:p>
        <w:p w:rsidR="00537D33" w:rsidRPr="009804A9" w:rsidRDefault="00537D33" w:rsidP="00A240F2">
          <w:pPr>
            <w:pStyle w:val="Ttulo4"/>
            <w:jc w:val="center"/>
            <w:rPr>
              <w:i/>
              <w:lang w:val="it-IT"/>
            </w:rPr>
          </w:pPr>
          <w:r w:rsidRPr="009804A9">
            <w:rPr>
              <w:i/>
              <w:lang w:val="it-IT"/>
            </w:rPr>
            <w:t>PROCEDIMIENTO GERENCIA CNA I-II</w:t>
          </w:r>
        </w:p>
      </w:tc>
      <w:tc>
        <w:tcPr>
          <w:tcW w:w="170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90285D" w:rsidRPr="0090285D" w:rsidRDefault="0090285D" w:rsidP="000A107A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</w:p>
        <w:p w:rsidR="000A107A" w:rsidRDefault="000A107A" w:rsidP="000A107A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Procedimiento</w:t>
          </w:r>
        </w:p>
        <w:p w:rsidR="000A107A" w:rsidRDefault="000A107A" w:rsidP="000A107A">
          <w:pPr>
            <w:jc w:val="center"/>
            <w:rPr>
              <w:rFonts w:ascii="Arial" w:hAnsi="Arial" w:cs="Arial"/>
              <w:b/>
              <w:bCs/>
              <w:lang w:val="es-MX"/>
            </w:rPr>
          </w:pPr>
          <w:r>
            <w:rPr>
              <w:rFonts w:ascii="Arial" w:hAnsi="Arial" w:cs="Arial"/>
              <w:b/>
              <w:bCs/>
              <w:lang w:val="es-MX"/>
            </w:rPr>
            <w:t>PP-P-01</w:t>
          </w:r>
        </w:p>
        <w:p w:rsidR="000A107A" w:rsidRDefault="000A107A" w:rsidP="000A107A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Revisión 0</w:t>
          </w:r>
        </w:p>
        <w:p w:rsidR="00537D33" w:rsidRDefault="00537D33" w:rsidP="0001589A">
          <w:pPr>
            <w:rPr>
              <w:i/>
              <w:sz w:val="16"/>
            </w:rPr>
          </w:pPr>
        </w:p>
      </w:tc>
    </w:tr>
  </w:tbl>
  <w:p w:rsidR="00537D33" w:rsidRPr="00A240F2" w:rsidRDefault="00537D33" w:rsidP="00A240F2">
    <w:pPr>
      <w:pStyle w:val="Encabezado"/>
      <w:tabs>
        <w:tab w:val="clear" w:pos="4252"/>
        <w:tab w:val="clear" w:pos="8504"/>
        <w:tab w:val="left" w:pos="2430"/>
      </w:tabs>
      <w:ind w:left="-567" w:firstLine="567"/>
      <w:rPr>
        <w:sz w:val="2"/>
        <w:szCs w:val="2"/>
      </w:rPr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F08" w:rsidRDefault="00207F0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25B"/>
    <w:rsid w:val="00006B69"/>
    <w:rsid w:val="00006BBA"/>
    <w:rsid w:val="0001589A"/>
    <w:rsid w:val="0002036C"/>
    <w:rsid w:val="00022E25"/>
    <w:rsid w:val="000325D4"/>
    <w:rsid w:val="0003441B"/>
    <w:rsid w:val="00034ACB"/>
    <w:rsid w:val="000416A4"/>
    <w:rsid w:val="00043840"/>
    <w:rsid w:val="000446A6"/>
    <w:rsid w:val="000610CF"/>
    <w:rsid w:val="00062EFB"/>
    <w:rsid w:val="00080203"/>
    <w:rsid w:val="00082380"/>
    <w:rsid w:val="0009519F"/>
    <w:rsid w:val="00095DEB"/>
    <w:rsid w:val="000A107A"/>
    <w:rsid w:val="000C0380"/>
    <w:rsid w:val="000C348A"/>
    <w:rsid w:val="000C543A"/>
    <w:rsid w:val="000D69B1"/>
    <w:rsid w:val="000D6FA1"/>
    <w:rsid w:val="000E2CFB"/>
    <w:rsid w:val="000E7388"/>
    <w:rsid w:val="00102328"/>
    <w:rsid w:val="00104339"/>
    <w:rsid w:val="00105D09"/>
    <w:rsid w:val="001128B6"/>
    <w:rsid w:val="0016034B"/>
    <w:rsid w:val="001672FE"/>
    <w:rsid w:val="001803C4"/>
    <w:rsid w:val="00183FD1"/>
    <w:rsid w:val="001B30AB"/>
    <w:rsid w:val="001D5953"/>
    <w:rsid w:val="001D7989"/>
    <w:rsid w:val="001E48F0"/>
    <w:rsid w:val="001E66BB"/>
    <w:rsid w:val="001E683A"/>
    <w:rsid w:val="001E6924"/>
    <w:rsid w:val="001F5216"/>
    <w:rsid w:val="001F5BAD"/>
    <w:rsid w:val="001F6BE4"/>
    <w:rsid w:val="001F6C4C"/>
    <w:rsid w:val="001F7776"/>
    <w:rsid w:val="00207F08"/>
    <w:rsid w:val="00222301"/>
    <w:rsid w:val="00235262"/>
    <w:rsid w:val="00240479"/>
    <w:rsid w:val="0024194F"/>
    <w:rsid w:val="00255984"/>
    <w:rsid w:val="00271314"/>
    <w:rsid w:val="00272D40"/>
    <w:rsid w:val="00281CBA"/>
    <w:rsid w:val="00296C3E"/>
    <w:rsid w:val="00296E1F"/>
    <w:rsid w:val="002A1182"/>
    <w:rsid w:val="002C2C12"/>
    <w:rsid w:val="002D2E5A"/>
    <w:rsid w:val="002D667D"/>
    <w:rsid w:val="002D70D9"/>
    <w:rsid w:val="002E5A0E"/>
    <w:rsid w:val="002E6FD8"/>
    <w:rsid w:val="002F0078"/>
    <w:rsid w:val="00302D76"/>
    <w:rsid w:val="00305D3D"/>
    <w:rsid w:val="003213B4"/>
    <w:rsid w:val="003276E5"/>
    <w:rsid w:val="00343057"/>
    <w:rsid w:val="00343C7B"/>
    <w:rsid w:val="003451DE"/>
    <w:rsid w:val="00374FBC"/>
    <w:rsid w:val="00377745"/>
    <w:rsid w:val="0039389C"/>
    <w:rsid w:val="00397C7A"/>
    <w:rsid w:val="003A48F5"/>
    <w:rsid w:val="003A4CA4"/>
    <w:rsid w:val="003C40F3"/>
    <w:rsid w:val="003E2F5D"/>
    <w:rsid w:val="003F0F24"/>
    <w:rsid w:val="003F4FAB"/>
    <w:rsid w:val="00405286"/>
    <w:rsid w:val="004103E1"/>
    <w:rsid w:val="00410B4F"/>
    <w:rsid w:val="00431727"/>
    <w:rsid w:val="00431E18"/>
    <w:rsid w:val="00442679"/>
    <w:rsid w:val="00442E39"/>
    <w:rsid w:val="0045177A"/>
    <w:rsid w:val="004546BB"/>
    <w:rsid w:val="00461A3D"/>
    <w:rsid w:val="00470824"/>
    <w:rsid w:val="00473485"/>
    <w:rsid w:val="00476E76"/>
    <w:rsid w:val="00484F14"/>
    <w:rsid w:val="004A024E"/>
    <w:rsid w:val="004A643A"/>
    <w:rsid w:val="004C1B9C"/>
    <w:rsid w:val="004C7F14"/>
    <w:rsid w:val="004D2DD3"/>
    <w:rsid w:val="004E0198"/>
    <w:rsid w:val="004E63E0"/>
    <w:rsid w:val="00510F84"/>
    <w:rsid w:val="005126A8"/>
    <w:rsid w:val="00525740"/>
    <w:rsid w:val="005259AD"/>
    <w:rsid w:val="00525CEB"/>
    <w:rsid w:val="00537972"/>
    <w:rsid w:val="00537D33"/>
    <w:rsid w:val="00567920"/>
    <w:rsid w:val="00587ACD"/>
    <w:rsid w:val="005A0861"/>
    <w:rsid w:val="005A679B"/>
    <w:rsid w:val="005A6D9F"/>
    <w:rsid w:val="005A7BD6"/>
    <w:rsid w:val="005B0904"/>
    <w:rsid w:val="005B156E"/>
    <w:rsid w:val="005C6A43"/>
    <w:rsid w:val="005D2E48"/>
    <w:rsid w:val="005E4330"/>
    <w:rsid w:val="005F1FA7"/>
    <w:rsid w:val="005F77FE"/>
    <w:rsid w:val="00601424"/>
    <w:rsid w:val="00613B7E"/>
    <w:rsid w:val="006142BB"/>
    <w:rsid w:val="00621AC3"/>
    <w:rsid w:val="00622866"/>
    <w:rsid w:val="006537FD"/>
    <w:rsid w:val="00662592"/>
    <w:rsid w:val="006646C1"/>
    <w:rsid w:val="00676E86"/>
    <w:rsid w:val="006811B2"/>
    <w:rsid w:val="0068185C"/>
    <w:rsid w:val="0069344E"/>
    <w:rsid w:val="006A1354"/>
    <w:rsid w:val="006A2123"/>
    <w:rsid w:val="006B60E6"/>
    <w:rsid w:val="006B772A"/>
    <w:rsid w:val="006C2922"/>
    <w:rsid w:val="006C354F"/>
    <w:rsid w:val="006D4405"/>
    <w:rsid w:val="006D5D81"/>
    <w:rsid w:val="006D6339"/>
    <w:rsid w:val="006D71F7"/>
    <w:rsid w:val="006E1D15"/>
    <w:rsid w:val="006E62AD"/>
    <w:rsid w:val="00703517"/>
    <w:rsid w:val="00703AB2"/>
    <w:rsid w:val="00711D67"/>
    <w:rsid w:val="00712EB4"/>
    <w:rsid w:val="00716706"/>
    <w:rsid w:val="00731C71"/>
    <w:rsid w:val="007334C1"/>
    <w:rsid w:val="00743DF2"/>
    <w:rsid w:val="007450A3"/>
    <w:rsid w:val="00747737"/>
    <w:rsid w:val="007655C7"/>
    <w:rsid w:val="007709B4"/>
    <w:rsid w:val="00777923"/>
    <w:rsid w:val="00787DF1"/>
    <w:rsid w:val="007A7E0B"/>
    <w:rsid w:val="007C7F89"/>
    <w:rsid w:val="007D0BE3"/>
    <w:rsid w:val="007D5316"/>
    <w:rsid w:val="007E270A"/>
    <w:rsid w:val="00807DE1"/>
    <w:rsid w:val="00807F6A"/>
    <w:rsid w:val="008100C6"/>
    <w:rsid w:val="008109A9"/>
    <w:rsid w:val="008166BB"/>
    <w:rsid w:val="0082515C"/>
    <w:rsid w:val="00827D08"/>
    <w:rsid w:val="00831E64"/>
    <w:rsid w:val="00842422"/>
    <w:rsid w:val="00851710"/>
    <w:rsid w:val="00854003"/>
    <w:rsid w:val="0087249A"/>
    <w:rsid w:val="008824B0"/>
    <w:rsid w:val="00886E33"/>
    <w:rsid w:val="008914B9"/>
    <w:rsid w:val="008A18FA"/>
    <w:rsid w:val="008A32E7"/>
    <w:rsid w:val="008A3F4E"/>
    <w:rsid w:val="008B4F73"/>
    <w:rsid w:val="008B677E"/>
    <w:rsid w:val="008C0B3C"/>
    <w:rsid w:val="008C60E9"/>
    <w:rsid w:val="008C7B81"/>
    <w:rsid w:val="008D2F39"/>
    <w:rsid w:val="008D6501"/>
    <w:rsid w:val="008E2044"/>
    <w:rsid w:val="0090285D"/>
    <w:rsid w:val="0092294F"/>
    <w:rsid w:val="0092551C"/>
    <w:rsid w:val="00931075"/>
    <w:rsid w:val="00947281"/>
    <w:rsid w:val="00953995"/>
    <w:rsid w:val="009568EA"/>
    <w:rsid w:val="0096033C"/>
    <w:rsid w:val="00970F5A"/>
    <w:rsid w:val="0097220F"/>
    <w:rsid w:val="009804A9"/>
    <w:rsid w:val="00993E92"/>
    <w:rsid w:val="009A0695"/>
    <w:rsid w:val="009A611E"/>
    <w:rsid w:val="009B64CA"/>
    <w:rsid w:val="009C2DDC"/>
    <w:rsid w:val="009C3D23"/>
    <w:rsid w:val="009C5310"/>
    <w:rsid w:val="009D4056"/>
    <w:rsid w:val="009D54B3"/>
    <w:rsid w:val="009E73E2"/>
    <w:rsid w:val="00A11835"/>
    <w:rsid w:val="00A15C8F"/>
    <w:rsid w:val="00A20E4D"/>
    <w:rsid w:val="00A240F2"/>
    <w:rsid w:val="00A41EC7"/>
    <w:rsid w:val="00A47B68"/>
    <w:rsid w:val="00A6125B"/>
    <w:rsid w:val="00A657A0"/>
    <w:rsid w:val="00A74AC8"/>
    <w:rsid w:val="00A901EA"/>
    <w:rsid w:val="00AA77FA"/>
    <w:rsid w:val="00AD3E9A"/>
    <w:rsid w:val="00AE6772"/>
    <w:rsid w:val="00AE750C"/>
    <w:rsid w:val="00AF1835"/>
    <w:rsid w:val="00B024A3"/>
    <w:rsid w:val="00B06B2E"/>
    <w:rsid w:val="00B244A7"/>
    <w:rsid w:val="00B30836"/>
    <w:rsid w:val="00B378AF"/>
    <w:rsid w:val="00B460DB"/>
    <w:rsid w:val="00B535EE"/>
    <w:rsid w:val="00B71714"/>
    <w:rsid w:val="00B717EA"/>
    <w:rsid w:val="00B74A7A"/>
    <w:rsid w:val="00B8791C"/>
    <w:rsid w:val="00BB0D17"/>
    <w:rsid w:val="00BB2717"/>
    <w:rsid w:val="00BD2FEF"/>
    <w:rsid w:val="00BD7E8F"/>
    <w:rsid w:val="00BE0E19"/>
    <w:rsid w:val="00BF0384"/>
    <w:rsid w:val="00BF08E7"/>
    <w:rsid w:val="00BF142E"/>
    <w:rsid w:val="00BF3746"/>
    <w:rsid w:val="00BF7015"/>
    <w:rsid w:val="00C1249C"/>
    <w:rsid w:val="00C22626"/>
    <w:rsid w:val="00C2280C"/>
    <w:rsid w:val="00C34DB2"/>
    <w:rsid w:val="00C4161F"/>
    <w:rsid w:val="00C417C3"/>
    <w:rsid w:val="00C43D0A"/>
    <w:rsid w:val="00C510E4"/>
    <w:rsid w:val="00C560D5"/>
    <w:rsid w:val="00C64040"/>
    <w:rsid w:val="00C64658"/>
    <w:rsid w:val="00C73B4F"/>
    <w:rsid w:val="00C74EDA"/>
    <w:rsid w:val="00C76403"/>
    <w:rsid w:val="00CD6245"/>
    <w:rsid w:val="00CE1D95"/>
    <w:rsid w:val="00CF1068"/>
    <w:rsid w:val="00D007F9"/>
    <w:rsid w:val="00D00837"/>
    <w:rsid w:val="00D1150E"/>
    <w:rsid w:val="00D215CF"/>
    <w:rsid w:val="00D3172E"/>
    <w:rsid w:val="00D32FBC"/>
    <w:rsid w:val="00D456B2"/>
    <w:rsid w:val="00D47119"/>
    <w:rsid w:val="00D549FB"/>
    <w:rsid w:val="00D5618C"/>
    <w:rsid w:val="00D57163"/>
    <w:rsid w:val="00D77375"/>
    <w:rsid w:val="00D85307"/>
    <w:rsid w:val="00D951A6"/>
    <w:rsid w:val="00D95D53"/>
    <w:rsid w:val="00D96410"/>
    <w:rsid w:val="00DB5FB1"/>
    <w:rsid w:val="00DC1566"/>
    <w:rsid w:val="00DC3197"/>
    <w:rsid w:val="00DD2BCB"/>
    <w:rsid w:val="00DE2D35"/>
    <w:rsid w:val="00DE4564"/>
    <w:rsid w:val="00DF2644"/>
    <w:rsid w:val="00DF572B"/>
    <w:rsid w:val="00E02896"/>
    <w:rsid w:val="00E04416"/>
    <w:rsid w:val="00E12E89"/>
    <w:rsid w:val="00E37898"/>
    <w:rsid w:val="00E40AEA"/>
    <w:rsid w:val="00E506EE"/>
    <w:rsid w:val="00E50AF9"/>
    <w:rsid w:val="00E848EC"/>
    <w:rsid w:val="00E861C7"/>
    <w:rsid w:val="00EB013A"/>
    <w:rsid w:val="00EB7104"/>
    <w:rsid w:val="00EC1478"/>
    <w:rsid w:val="00EC183A"/>
    <w:rsid w:val="00EC3F8F"/>
    <w:rsid w:val="00EE047C"/>
    <w:rsid w:val="00EF1C63"/>
    <w:rsid w:val="00EF219E"/>
    <w:rsid w:val="00F079CD"/>
    <w:rsid w:val="00F12B6A"/>
    <w:rsid w:val="00F17ACA"/>
    <w:rsid w:val="00F24E87"/>
    <w:rsid w:val="00F31B4C"/>
    <w:rsid w:val="00F35AB4"/>
    <w:rsid w:val="00F4160F"/>
    <w:rsid w:val="00F60A56"/>
    <w:rsid w:val="00F62AAF"/>
    <w:rsid w:val="00F73F0C"/>
    <w:rsid w:val="00F873ED"/>
    <w:rsid w:val="00FB453F"/>
    <w:rsid w:val="00FB5481"/>
    <w:rsid w:val="00FB6DC5"/>
    <w:rsid w:val="00FC4B12"/>
    <w:rsid w:val="00FD23E5"/>
    <w:rsid w:val="00FE0835"/>
    <w:rsid w:val="00FE14EA"/>
    <w:rsid w:val="00FF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40F2"/>
    <w:rPr>
      <w:lang w:val="es-ES" w:eastAsia="es-ES"/>
    </w:rPr>
  </w:style>
  <w:style w:type="paragraph" w:styleId="Ttulo4">
    <w:name w:val="heading 4"/>
    <w:basedOn w:val="Normal"/>
    <w:next w:val="Normal"/>
    <w:qFormat/>
    <w:rsid w:val="00A240F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A240F2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240F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240F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240F2"/>
  </w:style>
  <w:style w:type="table" w:styleId="Tablaconcuadrcula">
    <w:name w:val="Table Grid"/>
    <w:basedOn w:val="Tablanormal"/>
    <w:rsid w:val="000E2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9229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40F2"/>
    <w:rPr>
      <w:lang w:val="es-ES" w:eastAsia="es-ES"/>
    </w:rPr>
  </w:style>
  <w:style w:type="paragraph" w:styleId="Ttulo4">
    <w:name w:val="heading 4"/>
    <w:basedOn w:val="Normal"/>
    <w:next w:val="Normal"/>
    <w:qFormat/>
    <w:rsid w:val="00A240F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A240F2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240F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240F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240F2"/>
  </w:style>
  <w:style w:type="table" w:styleId="Tablaconcuadrcula">
    <w:name w:val="Table Grid"/>
    <w:basedOn w:val="Tablanormal"/>
    <w:rsid w:val="000E2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9229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I&amp;C%20Planificaci&#243;n\PROTOCOLOS\V4.1%20LVER%20EN%20BLANCO%20con%20listas%20desplegables%20%20201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DBDA7-36F3-4BFB-AB86-4669D7F35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V4.1 LVER EN BLANCO con listas desplegables  2014</Template>
  <TotalTime>1657</TotalTime>
  <Pages>1</Pages>
  <Words>674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VIII</vt:lpstr>
    </vt:vector>
  </TitlesOfParts>
  <Company>ATUCHA I</Company>
  <LinksUpToDate>false</LinksUpToDate>
  <CharactersWithSpaces>4374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VIII</dc:title>
  <dc:creator>Sottile Maximiliano</dc:creator>
  <cp:lastModifiedBy>Parodi Marcos</cp:lastModifiedBy>
  <cp:revision>35</cp:revision>
  <cp:lastPrinted>2013-11-29T18:39:00Z</cp:lastPrinted>
  <dcterms:created xsi:type="dcterms:W3CDTF">2015-09-22T19:47:00Z</dcterms:created>
  <dcterms:modified xsi:type="dcterms:W3CDTF">2018-04-11T17:54:00Z</dcterms:modified>
</cp:coreProperties>
</file>